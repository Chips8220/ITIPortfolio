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978" w:rsidRDefault="00E70148" w14:paraId="24370178" w14:textId="4C92520C">
      <w:pPr>
        <w:pStyle w:val="Title"/>
      </w:pPr>
      <w:sdt>
        <w:sdtPr>
          <w:alias w:val="Title:"/>
          <w:tag w:val="Title:"/>
          <w:id w:val="726351117"/>
          <w:placeholder>
            <w:docPart w:val="74116E1B55074D2688A39E5DAC169E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B823AA" w:rsidP="00B823AA" w:rsidRDefault="001C037B" w14:paraId="24B93ED6" w14:textId="41438CAA">
      <w:pPr>
        <w:pStyle w:val="Title2"/>
      </w:pPr>
      <w:r>
        <w:t>Jacob Mullins</w:t>
      </w:r>
    </w:p>
    <w:p w:rsidR="00E81978" w:rsidP="00B823AA" w:rsidRDefault="001C037B" w14:paraId="5B876450" w14:textId="7F6EA933">
      <w:pPr>
        <w:pStyle w:val="Title2"/>
      </w:pPr>
      <w:r>
        <w:t>ITI College</w:t>
      </w:r>
    </w:p>
    <w:p w:rsidR="00E81978" w:rsidRDefault="00E70148" w14:paraId="65B62891" w14:textId="7883F487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F6373CB89344BD8B38804D51DE213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E81978" w:rsidP="6283A1D3" w:rsidRDefault="00753235" w14:paraId="368C1A8D" w14:textId="434DE6EE">
      <w:pPr/>
      <w:r w:rsidR="00A66379">
        <w:rPr/>
        <w:t>What my school li</w:t>
      </w:r>
      <w:r w:rsidR="6C8286DF">
        <w:rPr/>
        <w:t>f</w:t>
      </w:r>
      <w:r w:rsidR="00A66379">
        <w:rPr/>
        <w:t xml:space="preserve">e was like until my graduation of high school was procrastination and aiming for the bare minimum. </w:t>
      </w:r>
      <w:r w:rsidR="00753235">
        <w:rPr/>
        <w:t xml:space="preserve">After a few semesters of college, I had a rude awakening of how different college was from all my </w:t>
      </w:r>
      <w:r w:rsidR="00753235">
        <w:rPr/>
        <w:t>previous</w:t>
      </w:r>
      <w:r w:rsidR="00753235">
        <w:rPr/>
        <w:t xml:space="preserve"> experiences of school.</w:t>
      </w:r>
      <w:r w:rsidR="00753235">
        <w:rPr/>
        <w:t xml:space="preserve"> </w:t>
      </w:r>
      <w:r w:rsidR="00A66379">
        <w:rPr/>
        <w:t xml:space="preserve">It </w:t>
      </w:r>
      <w:r w:rsidR="29F26959">
        <w:rPr/>
        <w:t>was not</w:t>
      </w:r>
      <w:r w:rsidR="00A66379">
        <w:rPr/>
        <w:t xml:space="preserve"> until </w:t>
      </w:r>
      <w:r w:rsidR="00753235">
        <w:rPr/>
        <w:t>then</w:t>
      </w:r>
      <w:r w:rsidR="00A66379">
        <w:rPr/>
        <w:t xml:space="preserve"> I </w:t>
      </w:r>
      <w:r w:rsidR="00753235">
        <w:rPr/>
        <w:t>realized I had to change</w:t>
      </w:r>
      <w:r w:rsidR="00A66379">
        <w:rPr/>
        <w:t xml:space="preserve"> the way I approached school. </w:t>
      </w:r>
    </w:p>
    <w:p w:rsidR="00E81978" w:rsidP="6283A1D3" w:rsidRDefault="00753235" w14:paraId="09C36A21" w14:textId="5FF5644A">
      <w:pPr>
        <w:rPr>
          <w:b w:val="1"/>
          <w:bCs w:val="1"/>
        </w:rPr>
      </w:pPr>
      <w:r w:rsidRPr="6283A1D3" w:rsidR="00753235">
        <w:rPr>
          <w:b w:val="1"/>
          <w:bCs w:val="1"/>
        </w:rPr>
        <w:t xml:space="preserve">Choosing a </w:t>
      </w:r>
      <w:r w:rsidRPr="6283A1D3" w:rsidR="7F57292F">
        <w:rPr>
          <w:b w:val="1"/>
          <w:bCs w:val="1"/>
        </w:rPr>
        <w:t>college</w:t>
      </w:r>
    </w:p>
    <w:p w:rsidR="00E81978" w:rsidRDefault="00753235" w14:paraId="52FC110D" w14:textId="25236FB6">
      <w:r w:rsidR="00753235">
        <w:rPr/>
        <w:t>Towards the end of senior year of high school, in class one day, my classmates and I were applying for colleges that we wanted to get into.</w:t>
      </w:r>
      <w:r w:rsidR="00753235">
        <w:rPr/>
        <w:t xml:space="preserve"> I chose River Parish Community College (RPCC) with the intention of doing my general studies at RPCC and transferring to a university. </w:t>
      </w:r>
      <w:r w:rsidR="00DC5BCB">
        <w:rPr/>
        <w:t xml:space="preserve">At the time, I </w:t>
      </w:r>
      <w:r w:rsidR="3E7D7AFB">
        <w:rPr/>
        <w:t>had not decided</w:t>
      </w:r>
      <w:r w:rsidR="00DC5BCB">
        <w:rPr/>
        <w:t xml:space="preserve"> what universities to transfer to, but I had my mind on Southeastern University (SELU) or University of Louisiana of Lafayette. But I put off that decision until the time </w:t>
      </w:r>
      <w:r w:rsidR="5FF7844D">
        <w:rPr/>
        <w:t>c</w:t>
      </w:r>
      <w:r w:rsidR="00DC5BCB">
        <w:rPr/>
        <w:t>ame, and focused on what was ahead of me at RPCC.</w:t>
      </w:r>
    </w:p>
    <w:p w:rsidRPr="00C31D30" w:rsidR="00E81978" w:rsidP="00C31D30" w:rsidRDefault="00DC5BCB" w14:paraId="3560F97D" w14:textId="612DF56D">
      <w:pPr>
        <w:pStyle w:val="Heading2"/>
      </w:pPr>
      <w:r>
        <w:tab/>
      </w:r>
      <w:r>
        <w:t>Falling on My Butt</w:t>
      </w:r>
      <w:r w:rsidRPr="00D85B68" w:rsidR="005D3A03">
        <w:rPr>
          <w:rStyle w:val="FootnoteReference"/>
        </w:rPr>
        <w:t>1</w:t>
      </w:r>
    </w:p>
    <w:p w:rsidR="00F20B8F" w:rsidRDefault="00F20B8F" w14:paraId="3D53B997" w14:textId="351FBD57">
      <w:pPr>
        <w:pStyle w:val="NoSpacing"/>
      </w:pPr>
      <w:r>
        <w:tab/>
      </w:r>
      <w:r w:rsidR="00DC5BCB">
        <w:rPr/>
        <w:t xml:space="preserve">For most of my school </w:t>
      </w:r>
      <w:r w:rsidR="54F15C7B">
        <w:rPr/>
        <w:t xml:space="preserve">life I have</w:t>
      </w:r>
      <w:r w:rsidR="00DC5BCB">
        <w:rPr/>
        <w:t xml:space="preserve"> been procrastination and </w:t>
      </w:r>
      <w:r w:rsidR="323B61AB">
        <w:rPr/>
        <w:t xml:space="preserve">aiming for</w:t>
      </w:r>
      <w:r w:rsidR="00DC5BCB">
        <w:rPr/>
        <w:t xml:space="preserve"> the absolute barest minimum. Because that is how I have always approached school, </w:t>
      </w:r>
      <w:r w:rsidR="00863685">
        <w:rPr/>
        <w:t xml:space="preserve">I had a </w:t>
      </w:r>
      <w:r w:rsidR="2D3FE556">
        <w:rPr/>
        <w:t>tough time</w:t>
      </w:r>
      <w:r w:rsidR="00863685">
        <w:rPr/>
        <w:t xml:space="preserve"> getting into </w:t>
      </w:r>
      <w:r w:rsidR="48F8028E">
        <w:rPr/>
        <w:t>college</w:t>
      </w:r>
      <w:r w:rsidR="00863685">
        <w:rPr/>
        <w:t xml:space="preserve"> life. Although RPCC had given me a rude awakening, it </w:t>
      </w:r>
      <w:r w:rsidR="72A71557">
        <w:rPr/>
        <w:t>was not</w:t>
      </w:r>
      <w:r w:rsidR="00863685">
        <w:rPr/>
        <w:t xml:space="preserve"> until I transferred to SELU that really made me realize I had to change something.</w:t>
      </w:r>
    </w:p>
    <w:p w:rsidR="00E81978" w:rsidRDefault="00F20B8F" w14:paraId="7F30CDD9" w14:textId="673F7953">
      <w:pPr>
        <w:pStyle w:val="NoSpacing"/>
      </w:pPr>
      <w:r>
        <w:tab/>
      </w:r>
      <w:r w:rsidR="00F20B8F">
        <w:rPr/>
        <w:t xml:space="preserve">When transferring to SELU, I changed my major to Business Administration because my dad convinced me that it would be the best thing for me. </w:t>
      </w:r>
      <w:r w:rsidR="00863685">
        <w:rPr/>
        <w:t xml:space="preserve">When attending RPCC my approached change to be more involved in my </w:t>
      </w:r>
      <w:r w:rsidR="5582D12E">
        <w:rPr/>
        <w:t>schoolwork</w:t>
      </w:r>
      <w:r w:rsidR="00863685">
        <w:rPr/>
        <w:t>, but</w:t>
      </w:r>
      <w:r w:rsidR="00863685">
        <w:rPr/>
        <w:t xml:space="preserve"> attending SELU I had to go farther than what I was </w:t>
      </w:r>
      <w:r w:rsidR="27D8D3E5">
        <w:rPr/>
        <w:t>used</w:t>
      </w:r>
      <w:r w:rsidR="00863685">
        <w:rPr/>
        <w:t xml:space="preserve"> to doing just to get the bare minimum. My approach to school gotten better with every semester I went through at SELU</w:t>
      </w:r>
      <w:r w:rsidR="00F20B8F">
        <w:rPr/>
        <w:t>, but no matter how much I improved my approach to college, I could not get the results I wanted.</w:t>
      </w:r>
    </w:p>
    <w:p w:rsidRPr="00C31D30" w:rsidR="00355DCA" w:rsidP="00C31D30" w:rsidRDefault="00052E03" w14:paraId="45825EF6" w14:textId="154A0737">
      <w:pPr>
        <w:pStyle w:val="Heading3"/>
      </w:pPr>
      <w:r>
        <w:lastRenderedPageBreak/>
        <w:t>Coping with Procrastination and Anxiety</w:t>
      </w:r>
      <w:r w:rsidRPr="00C31D30" w:rsidR="00355DCA">
        <w:t>.</w:t>
      </w:r>
    </w:p>
    <w:p w:rsidR="00E81978" w:rsidRDefault="00052E03" w14:paraId="748706AA" w14:textId="7DE73FFE">
      <w:pPr/>
      <w:r w:rsidRPr="00052E03" w:rsidR="00052E03">
        <w:rPr>
          <w:kern w:val="0"/>
        </w:rPr>
        <w:t xml:space="preserve">When entering SELU I no longer wanted the bare minimum, what I wanted was to get </w:t>
      </w:r>
      <w:r w:rsidRPr="00052E03" w:rsidR="4716FDF5">
        <w:rPr>
          <w:kern w:val="0"/>
        </w:rPr>
        <w:t>satisfactory results</w:t>
      </w:r>
      <w:r w:rsidRPr="00052E03" w:rsidR="00052E03">
        <w:rPr>
          <w:kern w:val="0"/>
        </w:rPr>
        <w:t xml:space="preserve">. Even though my motivation and standard </w:t>
      </w:r>
      <w:r w:rsidRPr="00052E03" w:rsidR="4B9F6F56">
        <w:rPr>
          <w:kern w:val="0"/>
        </w:rPr>
        <w:t xml:space="preserve">for my grades </w:t>
      </w:r>
      <w:r w:rsidRPr="00052E03" w:rsidR="00052E03">
        <w:rPr>
          <w:kern w:val="0"/>
        </w:rPr>
        <w:t xml:space="preserve">has </w:t>
      </w:r>
      <w:r w:rsidRPr="00052E03" w:rsidR="01399758">
        <w:rPr>
          <w:kern w:val="0"/>
        </w:rPr>
        <w:t>improved</w:t>
      </w:r>
      <w:r w:rsidRPr="00052E03" w:rsidR="00052E03">
        <w:rPr>
          <w:kern w:val="0"/>
        </w:rPr>
        <w:t xml:space="preserve"> since high school, I still had my biggest issue of procrastination.</w:t>
      </w:r>
      <w:r w:rsidR="00052E03">
        <w:rPr>
          <w:kern w:val="0"/>
        </w:rPr>
        <w:t xml:space="preserve"> No matter how motivated I was at school or in class, once I walked through the door of my home, that motivation is replaced with procrastination. </w:t>
      </w:r>
    </w:p>
    <w:p w:rsidR="00E70148" w:rsidRDefault="00052E03" w14:paraId="090F6512" w14:textId="372906FE">
      <w:pPr/>
      <w:r w:rsidR="00052E03">
        <w:rPr>
          <w:kern w:val="0"/>
        </w:rPr>
        <w:t xml:space="preserve">Procrastinating assignments would then lead to either poor grades on the assignment or no grade at all. </w:t>
      </w:r>
      <w:r w:rsidR="03D1405A">
        <w:rPr>
          <w:kern w:val="0"/>
        </w:rPr>
        <w:t xml:space="preserve">This</w:t>
      </w:r>
      <w:r w:rsidR="00052E03">
        <w:rPr>
          <w:kern w:val="0"/>
        </w:rPr>
        <w:t xml:space="preserve"> would then lead to anxiety. My anxiety </w:t>
      </w:r>
      <w:r w:rsidR="00994A5C">
        <w:rPr>
          <w:kern w:val="0"/>
        </w:rPr>
        <w:t xml:space="preserve">came from not only bad grades, but due to my bad grades the only way to get the bare minimum would rely on the midterms and finals. The way I cope with anxiety is to play video </w:t>
      </w:r>
      <w:r w:rsidR="4713BA1C">
        <w:rPr>
          <w:kern w:val="0"/>
        </w:rPr>
        <w:t xml:space="preserve">games</w:t>
      </w:r>
      <w:r w:rsidR="00994A5C">
        <w:rPr>
          <w:kern w:val="0"/>
        </w:rPr>
        <w:t xml:space="preserve"> and hang out with friends. Which would lead into a circle of procrastination, anxiety, coping with anxiety, and procrastination again. </w:t>
      </w:r>
    </w:p>
    <w:p w:rsidRPr="00C31D30" w:rsidR="00355DCA" w:rsidP="7F54E1F6" w:rsidRDefault="00E70148" w14:paraId="5D416DC0" w14:textId="7B4265E6">
      <w:pPr>
        <w:pStyle w:val="Heading4"/>
        <w:rPr>
          <w:i w:val="0"/>
          <w:iCs w:val="0"/>
        </w:rPr>
      </w:pPr>
      <w:r w:rsidRPr="5158F0D3" w:rsidR="11BEAB93">
        <w:rPr>
          <w:i w:val="0"/>
          <w:iCs w:val="0"/>
        </w:rPr>
        <w:t>Putting it into practice</w:t>
      </w:r>
    </w:p>
    <w:p w:rsidR="00E81978" w:rsidP="5158F0D3" w:rsidRDefault="00E70148" w14:paraId="2640D4AA" w14:textId="5C136334">
      <w:pPr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158F0D3" w:rsidR="07E91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 also decided that transferring to a new school for a different environment and a separate way of schooling was the best option for me. I chose ITI College because it was more hands-on learning and the smaller number of students in each class allows me to get more personalized assistants from the professors if I was not grasping a concept. At ITI I try to do as much work as possible in class as to not bring it home because I have acknowledged that I do not have as much motivation in class as I do at home. If I do have assignment to take home, I then try to do them as soon as possible because the longer I wait the less of a chance I will do the assignment. Also, for me to succeed at ITI, I am devoting all my time to my studies since I am in a position that I do not have to work.</w:t>
      </w:r>
    </w:p>
    <w:p w:rsidR="6054EF86" w:rsidP="7F54E1F6" w:rsidRDefault="6054EF86" w14:paraId="429CA1E9" w14:textId="597AF76F">
      <w:pPr>
        <w:pStyle w:val="Normal"/>
        <w:ind w:firstLine="0"/>
      </w:pPr>
      <w:r w:rsidRPr="7F54E1F6" w:rsidR="6054EF86">
        <w:rPr>
          <w:b w:val="1"/>
          <w:bCs w:val="1"/>
        </w:rPr>
        <w:t>P.O.W.E.R</w:t>
      </w:r>
    </w:p>
    <w:p w:rsidR="14FCEDF9" w:rsidP="7F54E1F6" w:rsidRDefault="14FCEDF9" w14:paraId="1BC0E477" w14:textId="2F8C5C9A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14FCEDF9">
        <w:rPr>
          <w:b w:val="0"/>
          <w:bCs w:val="0"/>
        </w:rPr>
        <w:t xml:space="preserve">P.O.W.E.R learning is a </w:t>
      </w:r>
      <w:r w:rsidR="5F1FF8AA">
        <w:rPr>
          <w:b w:val="0"/>
          <w:bCs w:val="0"/>
        </w:rPr>
        <w:t>five-step</w:t>
      </w:r>
      <w:r w:rsidR="14FCEDF9">
        <w:rPr>
          <w:b w:val="0"/>
          <w:bCs w:val="0"/>
        </w:rPr>
        <w:t xml:space="preserve"> process that </w:t>
      </w:r>
      <w:r w:rsidR="40B0BCF8">
        <w:rPr>
          <w:b w:val="0"/>
          <w:bCs w:val="0"/>
        </w:rPr>
        <w:t>helps</w:t>
      </w:r>
      <w:r w:rsidR="14FCEDF9">
        <w:rPr>
          <w:b w:val="0"/>
          <w:bCs w:val="0"/>
        </w:rPr>
        <w:t xml:space="preserve"> students succeed in college</w:t>
      </w:r>
      <w:r w:rsidR="018B5604">
        <w:rPr>
          <w:b w:val="0"/>
          <w:bCs w:val="0"/>
        </w:rPr>
        <w:t xml:space="preserve"> and </w:t>
      </w:r>
      <w:r w:rsidR="018B5604">
        <w:rPr>
          <w:b w:val="0"/>
          <w:bCs w:val="0"/>
        </w:rPr>
        <w:t>their</w:t>
      </w:r>
      <w:r w:rsidR="018B5604">
        <w:rPr>
          <w:b w:val="0"/>
          <w:bCs w:val="0"/>
        </w:rPr>
        <w:t xml:space="preserve"> careers</w:t>
      </w:r>
      <w:r w:rsidR="14FCEDF9">
        <w:rPr>
          <w:b w:val="0"/>
          <w:bCs w:val="0"/>
        </w:rPr>
        <w:t xml:space="preserve">. P.O.W.E.R </w:t>
      </w:r>
      <w:r w:rsidR="7B820B7D">
        <w:rPr>
          <w:b w:val="0"/>
          <w:bCs w:val="0"/>
        </w:rPr>
        <w:t>stands</w:t>
      </w:r>
      <w:r w:rsidR="14FCEDF9">
        <w:rPr>
          <w:b w:val="0"/>
          <w:bCs w:val="0"/>
        </w:rPr>
        <w:t xml:space="preserve"> for Prepare, Organize, Wor</w:t>
      </w:r>
      <w:r w:rsidR="7AF9AB2F">
        <w:rPr>
          <w:b w:val="0"/>
          <w:bCs w:val="0"/>
        </w:rPr>
        <w:t>k, Evaluate, Rewrite.</w:t>
      </w:r>
      <w:r w:rsidR="24721744">
        <w:rPr>
          <w:b w:val="0"/>
          <w:bCs w:val="0"/>
        </w:rPr>
        <w:t xml:space="preserve"> It is a </w:t>
      </w:r>
      <w:r w:rsidR="4B1AE5B8">
        <w:rPr>
          <w:b w:val="0"/>
          <w:bCs w:val="0"/>
        </w:rPr>
        <w:t>research approach</w:t>
      </w:r>
      <w:r w:rsidR="24721744">
        <w:rPr>
          <w:b w:val="0"/>
          <w:bCs w:val="0"/>
        </w:rPr>
        <w:t xml:space="preserve"> to help students learn the best </w:t>
      </w:r>
      <w:r w:rsidR="59254766">
        <w:rPr>
          <w:b w:val="0"/>
          <w:bCs w:val="0"/>
        </w:rPr>
        <w:t>practice</w:t>
      </w:r>
      <w:r w:rsidR="60DDC89C">
        <w:rPr>
          <w:b w:val="0"/>
          <w:bCs w:val="0"/>
        </w:rPr>
        <w:t xml:space="preserve">s that many </w:t>
      </w:r>
      <w:r w:rsidR="60DDC89C">
        <w:rPr>
          <w:b w:val="0"/>
          <w:bCs w:val="0"/>
        </w:rPr>
        <w:t>students</w:t>
      </w:r>
      <w:r w:rsidR="60DDC89C">
        <w:rPr>
          <w:b w:val="0"/>
          <w:bCs w:val="0"/>
        </w:rPr>
        <w:t xml:space="preserve"> have not learned.</w:t>
      </w:r>
    </w:p>
    <w:p w:rsidR="27ACE993" w:rsidP="7F54E1F6" w:rsidRDefault="27ACE993" w14:paraId="5CA00FFA" w14:textId="1B27125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27ACE993">
        <w:rPr>
          <w:b w:val="0"/>
          <w:bCs w:val="0"/>
        </w:rPr>
        <w:t>The “P” in P.O.W.E.R has changed my perspective of how I see school because I have not only set realistic goals for myself</w:t>
      </w:r>
      <w:r w:rsidR="22394DFB">
        <w:rPr>
          <w:b w:val="0"/>
          <w:bCs w:val="0"/>
        </w:rPr>
        <w:t xml:space="preserve">. By setting realistic goals it has given me motivation to work towards succeeding them. My </w:t>
      </w:r>
      <w:r w:rsidR="1B55B5D3">
        <w:rPr>
          <w:b w:val="0"/>
          <w:bCs w:val="0"/>
        </w:rPr>
        <w:t>long-term</w:t>
      </w:r>
      <w:r w:rsidR="22394DFB">
        <w:rPr>
          <w:b w:val="0"/>
          <w:bCs w:val="0"/>
        </w:rPr>
        <w:t xml:space="preserve"> goal is </w:t>
      </w:r>
      <w:r w:rsidR="2D8114BB">
        <w:rPr>
          <w:b w:val="0"/>
          <w:bCs w:val="0"/>
        </w:rPr>
        <w:t>graduating from ITI College. My short-term goals start with getting to class on time. Then doing and finishing whatever work I am given in class.</w:t>
      </w:r>
      <w:r w:rsidR="280D7923">
        <w:rPr>
          <w:b w:val="0"/>
          <w:bCs w:val="0"/>
        </w:rPr>
        <w:t xml:space="preserve"> And </w:t>
      </w:r>
      <w:r w:rsidR="78F326B4">
        <w:rPr>
          <w:b w:val="0"/>
          <w:bCs w:val="0"/>
        </w:rPr>
        <w:t>if necessary</w:t>
      </w:r>
      <w:r w:rsidR="280D7923">
        <w:rPr>
          <w:b w:val="0"/>
          <w:bCs w:val="0"/>
        </w:rPr>
        <w:t>, a short-term goal can be to practice a concept until I get a better grasp on it</w:t>
      </w:r>
      <w:r w:rsidR="73F1A9AF">
        <w:rPr>
          <w:b w:val="0"/>
          <w:bCs w:val="0"/>
        </w:rPr>
        <w:t>. T</w:t>
      </w:r>
      <w:r w:rsidR="280D7923">
        <w:rPr>
          <w:b w:val="0"/>
          <w:bCs w:val="0"/>
        </w:rPr>
        <w:t>he most recent example was</w:t>
      </w:r>
      <w:r w:rsidR="280D7923">
        <w:rPr>
          <w:b w:val="0"/>
          <w:bCs w:val="0"/>
        </w:rPr>
        <w:t xml:space="preserve"> when taught binary I was not as good as I wanted to be </w:t>
      </w:r>
      <w:r w:rsidR="70535C77">
        <w:rPr>
          <w:b w:val="0"/>
          <w:bCs w:val="0"/>
        </w:rPr>
        <w:t>with it. So, I made an Excel spreadsheet that would help me practice converting numbers into binary.</w:t>
      </w:r>
    </w:p>
    <w:p w:rsidR="63149BFD" w:rsidP="7F54E1F6" w:rsidRDefault="63149BFD" w14:paraId="6E2A1B65" w14:textId="1C2A037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63149BFD">
        <w:rPr>
          <w:b w:val="0"/>
          <w:bCs w:val="0"/>
        </w:rPr>
        <w:t xml:space="preserve">Organizing has helped me achieve my goals and understand material through better note taking. </w:t>
      </w:r>
      <w:r w:rsidR="5A3E9DE6">
        <w:rPr>
          <w:b w:val="0"/>
          <w:bCs w:val="0"/>
        </w:rPr>
        <w:t xml:space="preserve">I have organized my time better to be able to put more effort into school. </w:t>
      </w:r>
      <w:r w:rsidR="75FCC1D7">
        <w:rPr>
          <w:b w:val="0"/>
          <w:bCs w:val="0"/>
        </w:rPr>
        <w:t>Originally</w:t>
      </w:r>
      <w:r w:rsidR="5A3E9DE6">
        <w:rPr>
          <w:b w:val="0"/>
          <w:bCs w:val="0"/>
        </w:rPr>
        <w:t xml:space="preserve">, I would just do </w:t>
      </w:r>
      <w:r w:rsidR="22999FE2">
        <w:rPr>
          <w:b w:val="0"/>
          <w:bCs w:val="0"/>
        </w:rPr>
        <w:t>assignments</w:t>
      </w:r>
      <w:r w:rsidR="5A3E9DE6">
        <w:rPr>
          <w:b w:val="0"/>
          <w:bCs w:val="0"/>
        </w:rPr>
        <w:t xml:space="preserve"> when I did</w:t>
      </w:r>
      <w:r w:rsidR="79372996">
        <w:rPr>
          <w:b w:val="0"/>
          <w:bCs w:val="0"/>
        </w:rPr>
        <w:t xml:space="preserve"> not have anything else I wanted to do instead. But now the first thing I do when coming from class is </w:t>
      </w:r>
      <w:r w:rsidR="1F17C016">
        <w:rPr>
          <w:b w:val="0"/>
          <w:bCs w:val="0"/>
        </w:rPr>
        <w:t>take</w:t>
      </w:r>
      <w:r w:rsidR="79372996">
        <w:rPr>
          <w:b w:val="0"/>
          <w:bCs w:val="0"/>
        </w:rPr>
        <w:t xml:space="preserve"> an hour or two to do </w:t>
      </w:r>
      <w:r w:rsidR="4F20FED7">
        <w:rPr>
          <w:b w:val="0"/>
          <w:bCs w:val="0"/>
        </w:rPr>
        <w:t>any assignments</w:t>
      </w:r>
      <w:r w:rsidR="79372996">
        <w:rPr>
          <w:b w:val="0"/>
          <w:bCs w:val="0"/>
        </w:rPr>
        <w:t xml:space="preserve"> I did not finish or could not do in class</w:t>
      </w:r>
      <w:r w:rsidR="4540D2CA">
        <w:rPr>
          <w:b w:val="0"/>
          <w:bCs w:val="0"/>
        </w:rPr>
        <w:t>, or study</w:t>
      </w:r>
      <w:r w:rsidR="30088177">
        <w:rPr>
          <w:b w:val="0"/>
          <w:bCs w:val="0"/>
        </w:rPr>
        <w:t xml:space="preserve">. </w:t>
      </w:r>
      <w:r w:rsidR="399F4999">
        <w:rPr>
          <w:b w:val="0"/>
          <w:bCs w:val="0"/>
        </w:rPr>
        <w:t xml:space="preserve">Before I when taking notes, I would either write whatever I thought was important or just </w:t>
      </w:r>
      <w:r w:rsidR="399F4999">
        <w:rPr>
          <w:b w:val="0"/>
          <w:bCs w:val="0"/>
        </w:rPr>
        <w:t>jot</w:t>
      </w:r>
      <w:r w:rsidR="399F4999">
        <w:rPr>
          <w:b w:val="0"/>
          <w:bCs w:val="0"/>
        </w:rPr>
        <w:t xml:space="preserve"> random notes down. But now I have my notes organized with </w:t>
      </w:r>
      <w:r w:rsidR="048D2971">
        <w:rPr>
          <w:b w:val="0"/>
          <w:bCs w:val="0"/>
        </w:rPr>
        <w:t>various categories</w:t>
      </w:r>
      <w:r w:rsidR="22004F19">
        <w:rPr>
          <w:b w:val="0"/>
          <w:bCs w:val="0"/>
        </w:rPr>
        <w:t>, and</w:t>
      </w:r>
      <w:r w:rsidR="399F4999">
        <w:rPr>
          <w:b w:val="0"/>
          <w:bCs w:val="0"/>
        </w:rPr>
        <w:t xml:space="preserve"> w</w:t>
      </w:r>
      <w:r w:rsidR="3C47461C">
        <w:rPr>
          <w:b w:val="0"/>
          <w:bCs w:val="0"/>
        </w:rPr>
        <w:t xml:space="preserve">ith each </w:t>
      </w:r>
      <w:r w:rsidR="2198CC45">
        <w:rPr>
          <w:b w:val="0"/>
          <w:bCs w:val="0"/>
        </w:rPr>
        <w:t>subcategory</w:t>
      </w:r>
      <w:r w:rsidR="3C47461C">
        <w:rPr>
          <w:b w:val="0"/>
          <w:bCs w:val="0"/>
        </w:rPr>
        <w:t xml:space="preserve"> is a summary of different concepts </w:t>
      </w:r>
      <w:r w:rsidR="3C47461C">
        <w:rPr>
          <w:b w:val="0"/>
          <w:bCs w:val="0"/>
        </w:rPr>
        <w:t>pertaining to</w:t>
      </w:r>
      <w:r w:rsidR="3C47461C">
        <w:rPr>
          <w:b w:val="0"/>
          <w:bCs w:val="0"/>
        </w:rPr>
        <w:t xml:space="preserve"> the main subject.</w:t>
      </w:r>
      <w:r w:rsidR="68BF4CE9">
        <w:rPr>
          <w:b w:val="0"/>
          <w:bCs w:val="0"/>
        </w:rPr>
        <w:t xml:space="preserve"> </w:t>
      </w:r>
      <w:r w:rsidR="6BE62DEB">
        <w:rPr>
          <w:b w:val="0"/>
          <w:bCs w:val="0"/>
        </w:rPr>
        <w:t xml:space="preserve">This has allowed me </w:t>
      </w:r>
      <w:r w:rsidR="6A4EF732">
        <w:rPr>
          <w:b w:val="0"/>
          <w:bCs w:val="0"/>
        </w:rPr>
        <w:t xml:space="preserve">to have an easier time </w:t>
      </w:r>
      <w:r w:rsidR="6A4EF732">
        <w:rPr>
          <w:b w:val="0"/>
          <w:bCs w:val="0"/>
        </w:rPr>
        <w:t>studying</w:t>
      </w:r>
      <w:r w:rsidR="6A4EF732">
        <w:rPr>
          <w:b w:val="0"/>
          <w:bCs w:val="0"/>
        </w:rPr>
        <w:t xml:space="preserve"> material.</w:t>
      </w:r>
    </w:p>
    <w:p w:rsidR="23C24C08" w:rsidP="7F54E1F6" w:rsidRDefault="23C24C08" w14:paraId="2E7D23AD" w14:textId="016B1105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23C24C08">
        <w:rPr>
          <w:b w:val="0"/>
          <w:bCs w:val="0"/>
        </w:rPr>
        <w:t>The “W”</w:t>
      </w:r>
      <w:r w:rsidR="30296DAA">
        <w:rPr>
          <w:b w:val="0"/>
          <w:bCs w:val="0"/>
        </w:rPr>
        <w:t xml:space="preserve"> has</w:t>
      </w:r>
      <w:r w:rsidR="40E1DD58">
        <w:rPr>
          <w:b w:val="0"/>
          <w:bCs w:val="0"/>
        </w:rPr>
        <w:t xml:space="preserve"> made me realize that I no longer want my motivation to be able to get </w:t>
      </w:r>
      <w:r w:rsidR="22DC4C74">
        <w:rPr>
          <w:b w:val="0"/>
          <w:bCs w:val="0"/>
        </w:rPr>
        <w:t>a decent job</w:t>
      </w:r>
      <w:r w:rsidR="40E1DD58">
        <w:rPr>
          <w:b w:val="0"/>
          <w:bCs w:val="0"/>
        </w:rPr>
        <w:t xml:space="preserve"> or to make my parents happy. I </w:t>
      </w:r>
      <w:r w:rsidR="3740DF35">
        <w:rPr>
          <w:b w:val="0"/>
          <w:bCs w:val="0"/>
        </w:rPr>
        <w:t xml:space="preserve">am now going to college </w:t>
      </w:r>
      <w:proofErr w:type="gramStart"/>
      <w:r w:rsidR="3740DF35">
        <w:rPr>
          <w:b w:val="0"/>
          <w:bCs w:val="0"/>
        </w:rPr>
        <w:t>for</w:t>
      </w:r>
      <w:proofErr w:type="gramEnd"/>
      <w:r w:rsidR="3740DF35">
        <w:rPr>
          <w:b w:val="0"/>
          <w:bCs w:val="0"/>
        </w:rPr>
        <w:t xml:space="preserve"> myself.</w:t>
      </w:r>
      <w:r w:rsidR="4512328D">
        <w:rPr>
          <w:b w:val="0"/>
          <w:bCs w:val="0"/>
        </w:rPr>
        <w:t xml:space="preserve"> </w:t>
      </w:r>
      <w:r w:rsidR="68EBEE99">
        <w:rPr>
          <w:b w:val="0"/>
          <w:bCs w:val="0"/>
        </w:rPr>
        <w:t>Earning a degree for myself pushes me more to succeed than it did doing it for someone else because it is something I want. Because earning a degree in IT is something I want, I am more willin</w:t>
      </w:r>
      <w:r w:rsidR="065F1442">
        <w:rPr>
          <w:b w:val="0"/>
          <w:bCs w:val="0"/>
        </w:rPr>
        <w:t xml:space="preserve">g to learn different concepts and </w:t>
      </w:r>
      <w:r w:rsidR="5577C8FF">
        <w:rPr>
          <w:b w:val="0"/>
          <w:bCs w:val="0"/>
        </w:rPr>
        <w:t>skills.</w:t>
      </w:r>
    </w:p>
    <w:p w:rsidR="4512328D" w:rsidP="7F54E1F6" w:rsidRDefault="4512328D" w14:paraId="39DB1C11" w14:textId="39F371A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4512328D">
        <w:rPr>
          <w:b w:val="0"/>
          <w:bCs w:val="0"/>
        </w:rPr>
        <w:t>E</w:t>
      </w:r>
      <w:r w:rsidR="54802B7A">
        <w:rPr>
          <w:b w:val="0"/>
          <w:bCs w:val="0"/>
        </w:rPr>
        <w:t xml:space="preserve">valuating </w:t>
      </w:r>
      <w:r w:rsidR="066D4D5C">
        <w:rPr>
          <w:b w:val="0"/>
          <w:bCs w:val="0"/>
        </w:rPr>
        <w:t xml:space="preserve">my past and current schooling has allowed me to see if what I am studying is important. Since swapping majors to something that I have a passion for, this has allowed me to see the importance of all of what I am learning. In the past I was in a major that I had no real interest in and was only in it because of parental pressure. This made me see </w:t>
      </w:r>
      <w:r w:rsidR="6ECE52DB">
        <w:rPr>
          <w:b w:val="0"/>
          <w:bCs w:val="0"/>
        </w:rPr>
        <w:t>the</w:t>
      </w:r>
      <w:r w:rsidR="066D4D5C">
        <w:rPr>
          <w:b w:val="0"/>
          <w:bCs w:val="0"/>
        </w:rPr>
        <w:t xml:space="preserve"> importance beyond “I need to know this for my job.” While what I am being taught now, I am already using what I have learned in real life</w:t>
      </w:r>
      <w:r w:rsidR="32E34F47">
        <w:rPr>
          <w:b w:val="0"/>
          <w:bCs w:val="0"/>
        </w:rPr>
        <w:t>. Also evaluating how well I am doing in my classes encourages my decision to swap to IT. Comparing my grades with the subje</w:t>
      </w:r>
      <w:r w:rsidR="62973D4F">
        <w:rPr>
          <w:b w:val="0"/>
          <w:bCs w:val="0"/>
        </w:rPr>
        <w:t xml:space="preserve">cts I was learning at my past </w:t>
      </w:r>
      <w:proofErr w:type="gramStart"/>
      <w:r w:rsidR="62973D4F">
        <w:rPr>
          <w:b w:val="0"/>
          <w:bCs w:val="0"/>
        </w:rPr>
        <w:t>schools, and</w:t>
      </w:r>
      <w:proofErr w:type="gramEnd"/>
      <w:r w:rsidR="62973D4F">
        <w:rPr>
          <w:b w:val="0"/>
          <w:bCs w:val="0"/>
        </w:rPr>
        <w:t xml:space="preserve"> comparing them to now has shown that </w:t>
      </w:r>
      <w:r w:rsidR="50DAA711">
        <w:rPr>
          <w:b w:val="0"/>
          <w:bCs w:val="0"/>
        </w:rPr>
        <w:t>making the decision to transfer to ITI and swapping majors to IT was a good decision.</w:t>
      </w:r>
      <w:r w:rsidR="0F22FECA">
        <w:rPr>
          <w:b w:val="0"/>
          <w:bCs w:val="0"/>
        </w:rPr>
        <w:t xml:space="preserve"> </w:t>
      </w:r>
    </w:p>
    <w:p w:rsidR="678C719F" w:rsidP="7F54E1F6" w:rsidRDefault="678C719F" w14:paraId="05D4DFB2" w14:textId="5439FDC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678C719F">
        <w:rPr>
          <w:b w:val="0"/>
          <w:bCs w:val="0"/>
        </w:rPr>
        <w:t>The final letter is “R” which stand for rethink. Because of the smaller students within each classroom</w:t>
      </w:r>
      <w:r w:rsidR="0E0E2A2F">
        <w:rPr>
          <w:b w:val="0"/>
          <w:bCs w:val="0"/>
        </w:rPr>
        <w:t>,</w:t>
      </w:r>
      <w:r w:rsidR="678C719F">
        <w:rPr>
          <w:b w:val="0"/>
          <w:bCs w:val="0"/>
        </w:rPr>
        <w:t xml:space="preserve"> </w:t>
      </w:r>
      <w:r w:rsidR="2B229F0C">
        <w:rPr>
          <w:b w:val="0"/>
          <w:bCs w:val="0"/>
        </w:rPr>
        <w:t>the</w:t>
      </w:r>
      <w:r w:rsidR="678C719F">
        <w:rPr>
          <w:b w:val="0"/>
          <w:bCs w:val="0"/>
        </w:rPr>
        <w:t xml:space="preserve"> </w:t>
      </w:r>
      <w:r w:rsidR="03352C19">
        <w:rPr>
          <w:b w:val="0"/>
          <w:bCs w:val="0"/>
        </w:rPr>
        <w:t>professors</w:t>
      </w:r>
      <w:r w:rsidR="678C719F">
        <w:rPr>
          <w:b w:val="0"/>
          <w:bCs w:val="0"/>
        </w:rPr>
        <w:t xml:space="preserve"> </w:t>
      </w:r>
      <w:r w:rsidR="30B65848">
        <w:rPr>
          <w:b w:val="0"/>
          <w:bCs w:val="0"/>
        </w:rPr>
        <w:t>can</w:t>
      </w:r>
      <w:r w:rsidR="678C719F">
        <w:rPr>
          <w:b w:val="0"/>
          <w:bCs w:val="0"/>
        </w:rPr>
        <w:t xml:space="preserve"> ch</w:t>
      </w:r>
      <w:r w:rsidR="385CB5B9">
        <w:rPr>
          <w:b w:val="0"/>
          <w:bCs w:val="0"/>
        </w:rPr>
        <w:t xml:space="preserve">allenge </w:t>
      </w:r>
      <w:r w:rsidR="5AF4A261">
        <w:rPr>
          <w:b w:val="0"/>
          <w:bCs w:val="0"/>
        </w:rPr>
        <w:t>their students</w:t>
      </w:r>
      <w:r w:rsidR="385CB5B9">
        <w:rPr>
          <w:b w:val="0"/>
          <w:bCs w:val="0"/>
        </w:rPr>
        <w:t xml:space="preserve"> more so than a </w:t>
      </w:r>
      <w:r w:rsidR="783193D7">
        <w:rPr>
          <w:b w:val="0"/>
          <w:bCs w:val="0"/>
        </w:rPr>
        <w:t>classroom</w:t>
      </w:r>
      <w:r w:rsidR="385CB5B9">
        <w:rPr>
          <w:b w:val="0"/>
          <w:bCs w:val="0"/>
        </w:rPr>
        <w:t xml:space="preserve"> of thirty to hundred students.</w:t>
      </w:r>
      <w:r w:rsidR="313CB3A0">
        <w:rPr>
          <w:b w:val="0"/>
          <w:bCs w:val="0"/>
        </w:rPr>
        <w:t xml:space="preserve"> </w:t>
      </w:r>
      <w:r w:rsidR="191EBAD0">
        <w:rPr>
          <w:b w:val="0"/>
          <w:bCs w:val="0"/>
        </w:rPr>
        <w:t xml:space="preserve">My current professors would challenge a concept I thought I had </w:t>
      </w:r>
      <w:proofErr w:type="gramStart"/>
      <w:r w:rsidR="191EBAD0">
        <w:rPr>
          <w:b w:val="0"/>
          <w:bCs w:val="0"/>
        </w:rPr>
        <w:t>grasp</w:t>
      </w:r>
      <w:r w:rsidR="639DD1FD">
        <w:rPr>
          <w:b w:val="0"/>
          <w:bCs w:val="0"/>
        </w:rPr>
        <w:t>ed</w:t>
      </w:r>
      <w:r w:rsidR="33714787">
        <w:rPr>
          <w:b w:val="0"/>
          <w:bCs w:val="0"/>
        </w:rPr>
        <w:t>,</w:t>
      </w:r>
      <w:r w:rsidR="639DD1FD">
        <w:rPr>
          <w:b w:val="0"/>
          <w:bCs w:val="0"/>
        </w:rPr>
        <w:t xml:space="preserve"> and</w:t>
      </w:r>
      <w:proofErr w:type="gramEnd"/>
      <w:r w:rsidR="639DD1FD">
        <w:rPr>
          <w:b w:val="0"/>
          <w:bCs w:val="0"/>
        </w:rPr>
        <w:t xml:space="preserve"> </w:t>
      </w:r>
      <w:r w:rsidR="639DD1FD">
        <w:rPr>
          <w:b w:val="0"/>
          <w:bCs w:val="0"/>
        </w:rPr>
        <w:t>present</w:t>
      </w:r>
      <w:r w:rsidR="639DD1FD">
        <w:rPr>
          <w:b w:val="0"/>
          <w:bCs w:val="0"/>
        </w:rPr>
        <w:t xml:space="preserve"> it in a unique way to be able to recognize the concept from a different angle.</w:t>
      </w:r>
      <w:r w:rsidR="1E6B14FE">
        <w:rPr>
          <w:b w:val="0"/>
          <w:bCs w:val="0"/>
        </w:rPr>
        <w:t xml:space="preserve"> Before in classes at my past schools, they could not present the information in such a way because it would take too much time and it might confuse the other students.</w:t>
      </w:r>
    </w:p>
    <w:p w:rsidR="40303B35" w:rsidP="7F54E1F6" w:rsidRDefault="40303B35" w14:paraId="4AAA10E0" w14:textId="4356D99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1"/>
          <w:bCs w:val="1"/>
        </w:rPr>
      </w:pPr>
      <w:r w:rsidRPr="7F54E1F6" w:rsidR="40303B35">
        <w:rPr>
          <w:b w:val="1"/>
          <w:bCs w:val="1"/>
        </w:rPr>
        <w:t>Conclusion</w:t>
      </w:r>
    </w:p>
    <w:p w:rsidR="40303B35" w:rsidP="7F54E1F6" w:rsidRDefault="40303B35" w14:paraId="2CD8C2C7" w14:textId="098FBC1F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b w:val="0"/>
          <w:bCs w:val="0"/>
        </w:rPr>
      </w:pPr>
      <w:r w:rsidR="40303B35">
        <w:rPr>
          <w:b w:val="0"/>
          <w:bCs w:val="0"/>
        </w:rPr>
        <w:t xml:space="preserve">In conclusion, in the past I have not had the best mindset and approach to school. </w:t>
      </w:r>
      <w:r w:rsidR="79E5B6F0">
        <w:rPr>
          <w:b w:val="0"/>
          <w:bCs w:val="0"/>
        </w:rPr>
        <w:t>B</w:t>
      </w:r>
      <w:r w:rsidR="40303B35">
        <w:rPr>
          <w:b w:val="0"/>
          <w:bCs w:val="0"/>
        </w:rPr>
        <w:t xml:space="preserve">ecause I was in a </w:t>
      </w:r>
      <w:proofErr w:type="gramStart"/>
      <w:r w:rsidR="7FCD8611">
        <w:rPr>
          <w:b w:val="0"/>
          <w:bCs w:val="0"/>
        </w:rPr>
        <w:t>program</w:t>
      </w:r>
      <w:proofErr w:type="gramEnd"/>
      <w:r w:rsidR="40303B35">
        <w:rPr>
          <w:b w:val="0"/>
          <w:bCs w:val="0"/>
        </w:rPr>
        <w:t xml:space="preserve"> I had no interest in</w:t>
      </w:r>
      <w:r w:rsidR="34F6D79C">
        <w:rPr>
          <w:b w:val="0"/>
          <w:bCs w:val="0"/>
        </w:rPr>
        <w:t>,</w:t>
      </w:r>
      <w:r w:rsidR="40303B35">
        <w:rPr>
          <w:b w:val="0"/>
          <w:bCs w:val="0"/>
        </w:rPr>
        <w:t xml:space="preserve"> or I was doing it for the wrong reasons.</w:t>
      </w:r>
      <w:r w:rsidR="3B40D1BF">
        <w:rPr>
          <w:b w:val="0"/>
          <w:bCs w:val="0"/>
        </w:rPr>
        <w:t xml:space="preserve"> I had bad practices and issues with procrastination. </w:t>
      </w:r>
      <w:r w:rsidR="7779B893">
        <w:rPr>
          <w:b w:val="0"/>
          <w:bCs w:val="0"/>
        </w:rPr>
        <w:t>After evaluating myself and what I wanted, I realized that I needed to change things. First, I needed was to change myself. I b</w:t>
      </w:r>
      <w:r w:rsidR="76AB4F31">
        <w:rPr>
          <w:b w:val="0"/>
          <w:bCs w:val="0"/>
        </w:rPr>
        <w:t>ecame aware of what I was motivated for and when I was motivated to do work that needed to be done. Second, I had to chang</w:t>
      </w:r>
      <w:r w:rsidR="70C8EAEF">
        <w:rPr>
          <w:b w:val="0"/>
          <w:bCs w:val="0"/>
        </w:rPr>
        <w:t>e my major to something I wanted to learn for myself rather than to satisfy someone else. Based of</w:t>
      </w:r>
      <w:r w:rsidR="44C55DAE">
        <w:rPr>
          <w:b w:val="0"/>
          <w:bCs w:val="0"/>
        </w:rPr>
        <w:t>f</w:t>
      </w:r>
      <w:r w:rsidR="70C8EAEF">
        <w:rPr>
          <w:b w:val="0"/>
          <w:bCs w:val="0"/>
        </w:rPr>
        <w:t xml:space="preserve"> this first term, I feel confident that I made the </w:t>
      </w:r>
      <w:r w:rsidR="20EBA1A2">
        <w:rPr>
          <w:b w:val="0"/>
          <w:bCs w:val="0"/>
        </w:rPr>
        <w:t xml:space="preserve">right decision. I am interested in what I am studying, and if I need extra help my professors </w:t>
      </w:r>
      <w:r w:rsidR="1063B26E">
        <w:rPr>
          <w:b w:val="0"/>
          <w:bCs w:val="0"/>
        </w:rPr>
        <w:t>can</w:t>
      </w:r>
      <w:r w:rsidR="20EBA1A2">
        <w:rPr>
          <w:b w:val="0"/>
          <w:bCs w:val="0"/>
        </w:rPr>
        <w:t xml:space="preserve"> provide it because of the smaller class size.</w:t>
      </w:r>
      <w:r w:rsidR="68636BAB">
        <w:rPr>
          <w:b w:val="0"/>
          <w:bCs w:val="0"/>
        </w:rPr>
        <w:t xml:space="preserve"> </w:t>
      </w:r>
      <w:r w:rsidR="26510420">
        <w:rPr>
          <w:b w:val="0"/>
          <w:bCs w:val="0"/>
        </w:rPr>
        <w:t xml:space="preserve">And by using P.O.W.E.R, I </w:t>
      </w:r>
      <w:proofErr w:type="gramStart"/>
      <w:r w:rsidR="26510420">
        <w:rPr>
          <w:b w:val="0"/>
          <w:bCs w:val="0"/>
        </w:rPr>
        <w:t>am able to</w:t>
      </w:r>
      <w:proofErr w:type="gramEnd"/>
      <w:r w:rsidR="26510420">
        <w:rPr>
          <w:b w:val="0"/>
          <w:bCs w:val="0"/>
        </w:rPr>
        <w:t xml:space="preserve"> do better with note taking and goal setting. </w:t>
      </w:r>
      <w:r w:rsidR="5766B59E">
        <w:rPr>
          <w:b w:val="0"/>
          <w:bCs w:val="0"/>
        </w:rPr>
        <w:t xml:space="preserve">Using these </w:t>
      </w:r>
      <w:r w:rsidR="4325D964">
        <w:rPr>
          <w:b w:val="0"/>
          <w:bCs w:val="0"/>
        </w:rPr>
        <w:t>skills</w:t>
      </w:r>
      <w:r w:rsidR="5766B59E">
        <w:rPr>
          <w:b w:val="0"/>
          <w:bCs w:val="0"/>
        </w:rPr>
        <w:t xml:space="preserve"> increases my chance of success in college and in my career in the future. </w:t>
      </w:r>
      <w:r w:rsidR="1E356C05">
        <w:rPr>
          <w:b w:val="0"/>
          <w:bCs w:val="0"/>
        </w:rPr>
        <w:t>For the first time in my college life, I am enjoying what I am being taught. And even though I still have tough choices to make</w:t>
      </w:r>
      <w:r w:rsidR="35C62D6B">
        <w:rPr>
          <w:b w:val="0"/>
          <w:bCs w:val="0"/>
        </w:rPr>
        <w:t>, as in whether I specialize in networking or programming, I am excited for what the future holds for me.</w:t>
      </w:r>
    </w:p>
    <w:sectPr w:rsidR="00E81978" w:rsidSect="00994A5C">
      <w:headerReference w:type="default" r:id="rId12"/>
      <w:head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33AE" w:rsidRDefault="00A333AE" w14:paraId="0A37501D" w14:textId="77777777">
      <w:pPr>
        <w:spacing w:line="240" w:lineRule="auto"/>
      </w:pPr>
      <w:r>
        <w:separator/>
      </w:r>
    </w:p>
    <w:p w:rsidR="00A333AE" w:rsidRDefault="00A333AE" w14:paraId="5DAB6C7B" w14:textId="77777777"/>
  </w:endnote>
  <w:endnote w:type="continuationSeparator" w:id="0">
    <w:p w:rsidR="00A333AE" w:rsidRDefault="00A333AE" w14:paraId="02EB378F" w14:textId="77777777">
      <w:pPr>
        <w:spacing w:line="240" w:lineRule="auto"/>
      </w:pPr>
      <w:r>
        <w:continuationSeparator/>
      </w:r>
    </w:p>
    <w:p w:rsidR="00A333AE" w:rsidRDefault="00A333AE" w14:paraId="6A05A8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33AE" w:rsidRDefault="00A333AE" w14:paraId="5A39BBE3" w14:textId="77777777">
      <w:pPr>
        <w:spacing w:line="240" w:lineRule="auto"/>
      </w:pPr>
      <w:r>
        <w:separator/>
      </w:r>
    </w:p>
    <w:p w:rsidR="00A333AE" w:rsidRDefault="00A333AE" w14:paraId="41C8F396" w14:textId="77777777"/>
  </w:footnote>
  <w:footnote w:type="continuationSeparator" w:id="0">
    <w:p w:rsidR="00A333AE" w:rsidRDefault="00A333AE" w14:paraId="72A3D3EC" w14:textId="77777777">
      <w:pPr>
        <w:spacing w:line="240" w:lineRule="auto"/>
      </w:pPr>
      <w:r>
        <w:continuationSeparator/>
      </w:r>
    </w:p>
    <w:p w:rsidR="00A333AE" w:rsidRDefault="00A333AE" w14:paraId="0D0B94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E70148" w14:paraId="48903942" w14:textId="0A1CC49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FC004A7F6149428824F97D22349F7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 w:rsidR="005D3A03">
      <w:rPr>
        <w:rStyle w:val="Strong"/>
      </w:rPr>
      <w:ptab w:alignment="right" w:relativeTo="margin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A333AE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5D3A03" w14:paraId="72E1AE5E" w14:textId="1C4DB1EC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210C0EBB9CC4899942A19D2E835514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>
      <w:rPr>
        <w:rStyle w:val="Strong"/>
      </w:rPr>
      <w:ptab w:alignment="right" w:relativeTo="margin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A333A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AE"/>
    <w:rsid w:val="00052E03"/>
    <w:rsid w:val="000D3F41"/>
    <w:rsid w:val="001C037B"/>
    <w:rsid w:val="00355DCA"/>
    <w:rsid w:val="00473D69"/>
    <w:rsid w:val="004E43DE"/>
    <w:rsid w:val="00551A02"/>
    <w:rsid w:val="005534FA"/>
    <w:rsid w:val="005D3A03"/>
    <w:rsid w:val="00716567"/>
    <w:rsid w:val="00753235"/>
    <w:rsid w:val="008002C0"/>
    <w:rsid w:val="00863685"/>
    <w:rsid w:val="008C5323"/>
    <w:rsid w:val="00994A5C"/>
    <w:rsid w:val="009A6A3B"/>
    <w:rsid w:val="00A333AE"/>
    <w:rsid w:val="00A66379"/>
    <w:rsid w:val="00B823AA"/>
    <w:rsid w:val="00BA45DB"/>
    <w:rsid w:val="00BF4184"/>
    <w:rsid w:val="00C0601E"/>
    <w:rsid w:val="00C31D30"/>
    <w:rsid w:val="00CD6E39"/>
    <w:rsid w:val="00CF6E91"/>
    <w:rsid w:val="00D85B68"/>
    <w:rsid w:val="00DC5BCB"/>
    <w:rsid w:val="00E6004D"/>
    <w:rsid w:val="00E70148"/>
    <w:rsid w:val="00E81978"/>
    <w:rsid w:val="00F20B8F"/>
    <w:rsid w:val="00F379B7"/>
    <w:rsid w:val="00F525FA"/>
    <w:rsid w:val="00FF2002"/>
    <w:rsid w:val="011B0ABD"/>
    <w:rsid w:val="01399758"/>
    <w:rsid w:val="018B5604"/>
    <w:rsid w:val="0196BB6F"/>
    <w:rsid w:val="01B092EB"/>
    <w:rsid w:val="021535E7"/>
    <w:rsid w:val="03352C19"/>
    <w:rsid w:val="03D1405A"/>
    <w:rsid w:val="0437899A"/>
    <w:rsid w:val="048D2971"/>
    <w:rsid w:val="04C3CE68"/>
    <w:rsid w:val="04CE5C31"/>
    <w:rsid w:val="04E7848E"/>
    <w:rsid w:val="065D2BB9"/>
    <w:rsid w:val="065F1442"/>
    <w:rsid w:val="066D4D5C"/>
    <w:rsid w:val="068354EF"/>
    <w:rsid w:val="07828A4D"/>
    <w:rsid w:val="079D7817"/>
    <w:rsid w:val="07DD9E16"/>
    <w:rsid w:val="07E91E2D"/>
    <w:rsid w:val="0805FCF3"/>
    <w:rsid w:val="086E5FBA"/>
    <w:rsid w:val="088D990A"/>
    <w:rsid w:val="0AADCFC6"/>
    <w:rsid w:val="0B3D9DB5"/>
    <w:rsid w:val="0CCA3796"/>
    <w:rsid w:val="0E0E2A2F"/>
    <w:rsid w:val="0E57C63C"/>
    <w:rsid w:val="0F22FECA"/>
    <w:rsid w:val="0F388DC9"/>
    <w:rsid w:val="1063B26E"/>
    <w:rsid w:val="11BEAB93"/>
    <w:rsid w:val="13672329"/>
    <w:rsid w:val="14EC6D81"/>
    <w:rsid w:val="14FCEDF9"/>
    <w:rsid w:val="16117D24"/>
    <w:rsid w:val="161FB906"/>
    <w:rsid w:val="16214C9D"/>
    <w:rsid w:val="191EBAD0"/>
    <w:rsid w:val="19B7F11E"/>
    <w:rsid w:val="1A934458"/>
    <w:rsid w:val="1B55B5D3"/>
    <w:rsid w:val="1C29AF87"/>
    <w:rsid w:val="1C5C2CEA"/>
    <w:rsid w:val="1E356C05"/>
    <w:rsid w:val="1E6B14FE"/>
    <w:rsid w:val="1E940888"/>
    <w:rsid w:val="1EB5F156"/>
    <w:rsid w:val="1F126287"/>
    <w:rsid w:val="1F17C016"/>
    <w:rsid w:val="1F56C657"/>
    <w:rsid w:val="2065E74E"/>
    <w:rsid w:val="20EBA1A2"/>
    <w:rsid w:val="2198CC45"/>
    <w:rsid w:val="22004F19"/>
    <w:rsid w:val="22394DFB"/>
    <w:rsid w:val="22999FE2"/>
    <w:rsid w:val="22DC4C74"/>
    <w:rsid w:val="23560A51"/>
    <w:rsid w:val="23AB41AA"/>
    <w:rsid w:val="23C24C08"/>
    <w:rsid w:val="24467E2A"/>
    <w:rsid w:val="24721744"/>
    <w:rsid w:val="2480E412"/>
    <w:rsid w:val="252838BF"/>
    <w:rsid w:val="26510420"/>
    <w:rsid w:val="2761D83C"/>
    <w:rsid w:val="27ACE993"/>
    <w:rsid w:val="27D8D3E5"/>
    <w:rsid w:val="280D7923"/>
    <w:rsid w:val="2811D330"/>
    <w:rsid w:val="283A320D"/>
    <w:rsid w:val="29F26959"/>
    <w:rsid w:val="2B229F0C"/>
    <w:rsid w:val="2B856496"/>
    <w:rsid w:val="2BDF87D3"/>
    <w:rsid w:val="2D3FE556"/>
    <w:rsid w:val="2D8114BB"/>
    <w:rsid w:val="2DA0A599"/>
    <w:rsid w:val="2DB7CA25"/>
    <w:rsid w:val="2E95C4EC"/>
    <w:rsid w:val="2EBEF6BB"/>
    <w:rsid w:val="2F249D74"/>
    <w:rsid w:val="30088177"/>
    <w:rsid w:val="30296DAA"/>
    <w:rsid w:val="30B65848"/>
    <w:rsid w:val="30B8ED43"/>
    <w:rsid w:val="313CB3A0"/>
    <w:rsid w:val="314BFA89"/>
    <w:rsid w:val="323B61AB"/>
    <w:rsid w:val="32E34F47"/>
    <w:rsid w:val="33714787"/>
    <w:rsid w:val="339D509C"/>
    <w:rsid w:val="3415395A"/>
    <w:rsid w:val="3449B428"/>
    <w:rsid w:val="34F6D79C"/>
    <w:rsid w:val="3533F6F9"/>
    <w:rsid w:val="356D41BC"/>
    <w:rsid w:val="35C62D6B"/>
    <w:rsid w:val="36787985"/>
    <w:rsid w:val="3740DF35"/>
    <w:rsid w:val="3766C12F"/>
    <w:rsid w:val="385CB5B9"/>
    <w:rsid w:val="39996427"/>
    <w:rsid w:val="399F4999"/>
    <w:rsid w:val="3AC6C0CE"/>
    <w:rsid w:val="3B353488"/>
    <w:rsid w:val="3B40D1BF"/>
    <w:rsid w:val="3BE0E3F6"/>
    <w:rsid w:val="3C2109F5"/>
    <w:rsid w:val="3C47461C"/>
    <w:rsid w:val="3CD104E9"/>
    <w:rsid w:val="3CE084EB"/>
    <w:rsid w:val="3DBCDA56"/>
    <w:rsid w:val="3E2B1BB4"/>
    <w:rsid w:val="3E7D7AFB"/>
    <w:rsid w:val="3E9DFBE8"/>
    <w:rsid w:val="3EE796BA"/>
    <w:rsid w:val="3F1CD03E"/>
    <w:rsid w:val="3F58AAB7"/>
    <w:rsid w:val="3F81C255"/>
    <w:rsid w:val="40303B35"/>
    <w:rsid w:val="40B0BCF8"/>
    <w:rsid w:val="40E1DD58"/>
    <w:rsid w:val="41181193"/>
    <w:rsid w:val="4119CCDF"/>
    <w:rsid w:val="41B3F60E"/>
    <w:rsid w:val="41C7DCEC"/>
    <w:rsid w:val="4229C545"/>
    <w:rsid w:val="4325D964"/>
    <w:rsid w:val="44C55DAE"/>
    <w:rsid w:val="44CA9370"/>
    <w:rsid w:val="4512328D"/>
    <w:rsid w:val="4540D2CA"/>
    <w:rsid w:val="45B0A071"/>
    <w:rsid w:val="46097375"/>
    <w:rsid w:val="470B4804"/>
    <w:rsid w:val="4713BA1C"/>
    <w:rsid w:val="4716FDF5"/>
    <w:rsid w:val="47594314"/>
    <w:rsid w:val="47B8D59D"/>
    <w:rsid w:val="47C2E29F"/>
    <w:rsid w:val="48F8028E"/>
    <w:rsid w:val="4B1AE5B8"/>
    <w:rsid w:val="4B9F6F56"/>
    <w:rsid w:val="4C0088DD"/>
    <w:rsid w:val="4EC89DA6"/>
    <w:rsid w:val="4F20FED7"/>
    <w:rsid w:val="4F4408D3"/>
    <w:rsid w:val="4FBD2072"/>
    <w:rsid w:val="4FCBBEDD"/>
    <w:rsid w:val="50DAA711"/>
    <w:rsid w:val="5158F0D3"/>
    <w:rsid w:val="51A95EFF"/>
    <w:rsid w:val="5211163B"/>
    <w:rsid w:val="52534900"/>
    <w:rsid w:val="53470060"/>
    <w:rsid w:val="546934DC"/>
    <w:rsid w:val="54802B7A"/>
    <w:rsid w:val="54C1C671"/>
    <w:rsid w:val="54F15C7B"/>
    <w:rsid w:val="55360297"/>
    <w:rsid w:val="5577C8FF"/>
    <w:rsid w:val="5582D12E"/>
    <w:rsid w:val="57287F90"/>
    <w:rsid w:val="5766B59E"/>
    <w:rsid w:val="57D4E376"/>
    <w:rsid w:val="59254766"/>
    <w:rsid w:val="5A3E9DE6"/>
    <w:rsid w:val="5A646BD8"/>
    <w:rsid w:val="5AF4A261"/>
    <w:rsid w:val="5B9E14F9"/>
    <w:rsid w:val="5BA5441B"/>
    <w:rsid w:val="5CA34560"/>
    <w:rsid w:val="5D41147C"/>
    <w:rsid w:val="5DD9C3A6"/>
    <w:rsid w:val="5E1BAF12"/>
    <w:rsid w:val="5E7A7B06"/>
    <w:rsid w:val="5F0D3140"/>
    <w:rsid w:val="5F1FF8AA"/>
    <w:rsid w:val="5F8E550C"/>
    <w:rsid w:val="5FB77F73"/>
    <w:rsid w:val="5FEACDD0"/>
    <w:rsid w:val="5FF7844D"/>
    <w:rsid w:val="6054EF86"/>
    <w:rsid w:val="60DDC89C"/>
    <w:rsid w:val="6236477A"/>
    <w:rsid w:val="6283A1D3"/>
    <w:rsid w:val="628A20BC"/>
    <w:rsid w:val="62973D4F"/>
    <w:rsid w:val="629FAC69"/>
    <w:rsid w:val="62B345BC"/>
    <w:rsid w:val="63149BFD"/>
    <w:rsid w:val="639DD1FD"/>
    <w:rsid w:val="657C72C4"/>
    <w:rsid w:val="66D413B9"/>
    <w:rsid w:val="678C719F"/>
    <w:rsid w:val="6814DD3A"/>
    <w:rsid w:val="68636BAB"/>
    <w:rsid w:val="688BB4A9"/>
    <w:rsid w:val="68BF4CE9"/>
    <w:rsid w:val="68E0CDAA"/>
    <w:rsid w:val="68EBEE99"/>
    <w:rsid w:val="69C0EC53"/>
    <w:rsid w:val="6A00425E"/>
    <w:rsid w:val="6A4EF732"/>
    <w:rsid w:val="6A4FE3E7"/>
    <w:rsid w:val="6A85E0C4"/>
    <w:rsid w:val="6B4C7DFC"/>
    <w:rsid w:val="6B5CBCB4"/>
    <w:rsid w:val="6B687378"/>
    <w:rsid w:val="6BE62DEB"/>
    <w:rsid w:val="6C8286DF"/>
    <w:rsid w:val="6D05D770"/>
    <w:rsid w:val="6DB43ECD"/>
    <w:rsid w:val="6DB5D264"/>
    <w:rsid w:val="6DE9F065"/>
    <w:rsid w:val="6ECE52DB"/>
    <w:rsid w:val="6FCDA33D"/>
    <w:rsid w:val="6FF0DFBA"/>
    <w:rsid w:val="70535C77"/>
    <w:rsid w:val="70BF256B"/>
    <w:rsid w:val="70C8EAEF"/>
    <w:rsid w:val="71C1B3CD"/>
    <w:rsid w:val="71DC5A84"/>
    <w:rsid w:val="72196E92"/>
    <w:rsid w:val="728DCE32"/>
    <w:rsid w:val="72A71557"/>
    <w:rsid w:val="7313E815"/>
    <w:rsid w:val="7346402E"/>
    <w:rsid w:val="735A5D00"/>
    <w:rsid w:val="73F1A9AF"/>
    <w:rsid w:val="74F62D61"/>
    <w:rsid w:val="75FCC1D7"/>
    <w:rsid w:val="7697DCDF"/>
    <w:rsid w:val="76AB4F31"/>
    <w:rsid w:val="7779B893"/>
    <w:rsid w:val="7782F396"/>
    <w:rsid w:val="783193D7"/>
    <w:rsid w:val="78F326B4"/>
    <w:rsid w:val="79372996"/>
    <w:rsid w:val="79E5B6F0"/>
    <w:rsid w:val="79F82A4D"/>
    <w:rsid w:val="7ABA9458"/>
    <w:rsid w:val="7AF9AB2F"/>
    <w:rsid w:val="7B820B7D"/>
    <w:rsid w:val="7C2C6727"/>
    <w:rsid w:val="7E0FBE2D"/>
    <w:rsid w:val="7F54E1F6"/>
    <w:rsid w:val="7F57292F"/>
    <w:rsid w:val="7F8E057B"/>
    <w:rsid w:val="7F90A0C4"/>
    <w:rsid w:val="7FCD8611"/>
    <w:rsid w:val="7FE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57077"/>
  <w15:chartTrackingRefBased/>
  <w15:docId w15:val="{D1E81EAB-64D1-4E0C-AC32-DEC5212EA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4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8C5323"/>
    <w:rPr>
      <w:rFonts w:asciiTheme="majorHAnsi" w:hAnsiTheme="majorHAnsi" w:eastAsiaTheme="majorEastAsia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rsid w:val="00C31D30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4"/>
    <w:rsid w:val="00C31D30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itle2" w:customStyle="1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urner\AppData\Local\Packages\Microsoft.MicrosoftEdge_8wekyb3d8bbwe\TempState\Downloads\tf0398235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16E1B55074D2688A39E5DAC16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71D4-D2F9-4451-ADAA-9ED625CADC31}"/>
      </w:docPartPr>
      <w:docPartBody>
        <w:p w:rsidR="00473D69" w:rsidRDefault="00473D69">
          <w:pPr>
            <w:pStyle w:val="74116E1B55074D2688A39E5DAC169EE6"/>
          </w:pPr>
          <w:r>
            <w:t>[Title Here, up to 12 Words, on One to Two Lines]</w:t>
          </w:r>
        </w:p>
      </w:docPartBody>
    </w:docPart>
    <w:docPart>
      <w:docPartPr>
        <w:name w:val="DF6373CB89344BD8B38804D51DE21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B0BF3-CCB2-42D3-B730-AB88AD7E6A87}"/>
      </w:docPartPr>
      <w:docPartBody>
        <w:p w:rsidR="00473D69" w:rsidRDefault="00473D69">
          <w:pPr>
            <w:pStyle w:val="DF6373CB89344BD8B38804D51DE21330"/>
          </w:pPr>
          <w:r>
            <w:t xml:space="preserve">[Title Here, up to 12 </w:t>
          </w:r>
          <w:r>
            <w:t>Words, on One to Two Lines]</w:t>
          </w:r>
        </w:p>
      </w:docPartBody>
    </w:docPart>
    <w:docPart>
      <w:docPartPr>
        <w:name w:val="FA01BEF7509146F49F9D4C5E9A503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A06D-C4EC-49EC-9CF5-AEEDBCA6DFA4}"/>
      </w:docPartPr>
      <w:docPartBody>
        <w:p w:rsidR="00473D69" w:rsidRDefault="00473D69">
          <w:pPr>
            <w:pStyle w:val="FA01BEF7509146F49F9D4C5E9A503302"/>
          </w:pPr>
          <w:r w:rsidRPr="00C31D30">
            <w:t>[Heading 4]</w:t>
          </w:r>
        </w:p>
      </w:docPartBody>
    </w:docPart>
    <w:docPart>
      <w:docPartPr>
        <w:name w:val="0D5C670E3A6A460FB15D9EA4F0D6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E9FD-5B9B-4611-B165-978DE64D7B91}"/>
      </w:docPartPr>
      <w:docPartBody>
        <w:p w:rsidR="00473D69" w:rsidRDefault="00473D69">
          <w:pPr>
            <w:pStyle w:val="0D5C670E3A6A460FB15D9EA4F0D6FB9F"/>
          </w:pPr>
          <w:r>
            <w:t>[When using headings, don’t skip levels.  If you need a heading 3,</w:t>
          </w:r>
          <w:r>
            <w:t xml:space="preserve"> 4, or 5 with no text following it before the next heading, just add a period at the end of the heading and then start a new paragraph for the subheading and its text.]</w:t>
          </w:r>
        </w:p>
      </w:docPartBody>
    </w:docPart>
    <w:docPart>
      <w:docPartPr>
        <w:name w:val="A96DC98253314A178D6D1C5FEACA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C695D-934C-4385-81D4-47FF34FE4E07}"/>
      </w:docPartPr>
      <w:docPartBody>
        <w:p w:rsidR="00473D69" w:rsidRDefault="00473D69">
          <w:pPr>
            <w:pStyle w:val="A96DC98253314A178D6D1C5FEACA148C"/>
          </w:pPr>
          <w:r>
            <w:t>Last Name, Year</w:t>
          </w:r>
        </w:p>
      </w:docPartBody>
    </w:docPart>
    <w:docPart>
      <w:docPartPr>
        <w:name w:val="C7E410369B284FBB96619AC27832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8DD86-7CB6-4A00-8015-761310726B8D}"/>
      </w:docPartPr>
      <w:docPartBody>
        <w:p w:rsidR="00473D69" w:rsidRDefault="00473D69">
          <w:pPr>
            <w:pStyle w:val="C7E410369B284FBB96619AC2783290DA"/>
          </w:pPr>
          <w:r w:rsidRPr="00C31D30">
            <w:t>[Heading 5]</w:t>
          </w:r>
        </w:p>
      </w:docPartBody>
    </w:docPart>
    <w:docPart>
      <w:docPartPr>
        <w:name w:val="7783A11024C14B9790F31EEA401F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8498-6127-4E8B-BF9B-194586D4F91E}"/>
      </w:docPartPr>
      <w:docPartBody>
        <w:p w:rsidR="00473D69" w:rsidRDefault="00473D69">
          <w:pPr>
            <w:pStyle w:val="7783A11024C14B9790F31EEA401FB988"/>
          </w:pPr>
          <w:r>
            <w:t>[Like all sections of your paper, references start on their</w:t>
          </w:r>
          <w:r>
            <w:t xml:space="preserve"> own page.  The references page that follows is created using the Citations &amp; Bibliography feature, available on the References tab.  This feature includes a style option that formats your references for APA 6th Edition.  You can also use this feature to a</w:t>
          </w:r>
          <w:r>
            <w:t>dd in-text citations that are linked to your source, such as those shown at the end of this paragraph and the preceding paragraph.  To customize a citation, right-click it and then click Edit Citation.]</w:t>
          </w:r>
        </w:p>
      </w:docPartBody>
    </w:docPart>
    <w:docPart>
      <w:docPartPr>
        <w:name w:val="F6EA81A8F8594E659A22642C3497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BA9C8-B2E2-46D0-B59F-4B66CE3260AB}"/>
      </w:docPartPr>
      <w:docPartBody>
        <w:p w:rsidR="00473D69" w:rsidRDefault="00473D69">
          <w:pPr>
            <w:pStyle w:val="F6EA81A8F8594E659A22642C3497E5AB"/>
          </w:pPr>
          <w:r>
            <w:t>Last Name, Year</w:t>
          </w:r>
        </w:p>
      </w:docPartBody>
    </w:docPart>
    <w:docPart>
      <w:docPartPr>
        <w:name w:val="C8FC004A7F6149428824F97D22349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1E2B-7243-4C5D-9CEB-F4FFD581C9E2}"/>
      </w:docPartPr>
      <w:docPartBody>
        <w:p w:rsidR="00473D69" w:rsidRDefault="00473D69">
          <w:pPr>
            <w:pStyle w:val="C8FC004A7F6149428824F97D22349F7A"/>
          </w:pPr>
          <w:r w:rsidRPr="005D3A03">
            <w:t>Figures title:</w:t>
          </w:r>
        </w:p>
      </w:docPartBody>
    </w:docPart>
    <w:docPart>
      <w:docPartPr>
        <w:name w:val="0210C0EBB9CC4899942A19D2E835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F759-0D0F-4D0D-9B54-A9D49481486F}"/>
      </w:docPartPr>
      <w:docPartBody>
        <w:p w:rsidR="00473D69" w:rsidRDefault="00473D69">
          <w:pPr>
            <w:pStyle w:val="0210C0EBB9CC4899942A19D2E835514C"/>
          </w:pPr>
          <w:r>
            <w:t>[Include all figures in their own section, following ref</w:t>
          </w:r>
          <w:r>
            <w:t>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9"/>
    <w:rsid w:val="004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16E1B55074D2688A39E5DAC169EE6">
    <w:name w:val="74116E1B55074D2688A39E5DAC169EE6"/>
  </w:style>
  <w:style w:type="paragraph" w:customStyle="1" w:styleId="09507FC1CE5846A2B14AF967E587846E">
    <w:name w:val="09507FC1CE5846A2B14AF967E587846E"/>
  </w:style>
  <w:style w:type="paragraph" w:customStyle="1" w:styleId="072A968443174A039C7F42200795C40F">
    <w:name w:val="072A968443174A039C7F42200795C40F"/>
  </w:style>
  <w:style w:type="paragraph" w:customStyle="1" w:styleId="F9376767FA584CD89C687B0467C2A3AA">
    <w:name w:val="F9376767FA584CD89C687B0467C2A3AA"/>
  </w:style>
  <w:style w:type="paragraph" w:customStyle="1" w:styleId="2BF69C8299834EF6BE24C2A606178BE8">
    <w:name w:val="2BF69C8299834EF6BE24C2A606178BE8"/>
  </w:style>
  <w:style w:type="paragraph" w:customStyle="1" w:styleId="7EBC54735860476C9363937481C60A69">
    <w:name w:val="7EBC54735860476C9363937481C60A6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D046F2121E4629A0F1FF6102A66677">
    <w:name w:val="D3D046F2121E4629A0F1FF6102A66677"/>
  </w:style>
  <w:style w:type="paragraph" w:customStyle="1" w:styleId="633E6FB8A10F407EA21D823A1CB88304">
    <w:name w:val="633E6FB8A10F407EA21D823A1CB88304"/>
  </w:style>
  <w:style w:type="paragraph" w:customStyle="1" w:styleId="DF6373CB89344BD8B38804D51DE21330">
    <w:name w:val="DF6373CB89344BD8B38804D51DE21330"/>
  </w:style>
  <w:style w:type="paragraph" w:customStyle="1" w:styleId="C105B81B229343CFA2690FDFF082E17E">
    <w:name w:val="C105B81B229343CFA2690FDFF082E17E"/>
  </w:style>
  <w:style w:type="paragraph" w:customStyle="1" w:styleId="7374F2E2FF924D5B893374594D73A0C2">
    <w:name w:val="7374F2E2FF924D5B893374594D73A0C2"/>
  </w:style>
  <w:style w:type="paragraph" w:customStyle="1" w:styleId="259E7D55B45F4C9192C4AF0E15AF207C">
    <w:name w:val="259E7D55B45F4C9192C4AF0E15AF207C"/>
  </w:style>
  <w:style w:type="paragraph" w:customStyle="1" w:styleId="32B2BEC60BEF426FAA4A2874B046AA6C">
    <w:name w:val="32B2BEC60BEF426FAA4A2874B046AA6C"/>
  </w:style>
  <w:style w:type="paragraph" w:customStyle="1" w:styleId="790A58A2733744D895A8AEBB1BEB1B46">
    <w:name w:val="790A58A2733744D895A8AEBB1BEB1B46"/>
  </w:style>
  <w:style w:type="paragraph" w:customStyle="1" w:styleId="49CDBC80017D4D87BC0A83A0AE178A11">
    <w:name w:val="49CDBC80017D4D87BC0A83A0AE178A11"/>
  </w:style>
  <w:style w:type="paragraph" w:customStyle="1" w:styleId="107CB2214E3A4044A305389A760BE5F8">
    <w:name w:val="107CB2214E3A4044A305389A760BE5F8"/>
  </w:style>
  <w:style w:type="paragraph" w:customStyle="1" w:styleId="FA01BEF7509146F49F9D4C5E9A503302">
    <w:name w:val="FA01BEF7509146F49F9D4C5E9A503302"/>
  </w:style>
  <w:style w:type="paragraph" w:customStyle="1" w:styleId="0D5C670E3A6A460FB15D9EA4F0D6FB9F">
    <w:name w:val="0D5C670E3A6A460FB15D9EA4F0D6FB9F"/>
  </w:style>
  <w:style w:type="paragraph" w:customStyle="1" w:styleId="A96DC98253314A178D6D1C5FEACA148C">
    <w:name w:val="A96DC98253314A178D6D1C5FEACA148C"/>
  </w:style>
  <w:style w:type="paragraph" w:customStyle="1" w:styleId="C7E410369B284FBB96619AC2783290DA">
    <w:name w:val="C7E410369B284FBB96619AC2783290DA"/>
  </w:style>
  <w:style w:type="paragraph" w:customStyle="1" w:styleId="7783A11024C14B9790F31EEA401FB988">
    <w:name w:val="7783A11024C14B9790F31EEA401FB988"/>
  </w:style>
  <w:style w:type="paragraph" w:customStyle="1" w:styleId="F6EA81A8F8594E659A22642C3497E5AB">
    <w:name w:val="F6EA81A8F8594E659A22642C3497E5AB"/>
  </w:style>
  <w:style w:type="paragraph" w:customStyle="1" w:styleId="E9777F27E6CC45E0ADCE201D6BDBE1A8">
    <w:name w:val="E9777F27E6CC45E0ADCE201D6BDBE1A8"/>
  </w:style>
  <w:style w:type="paragraph" w:customStyle="1" w:styleId="5F7F498A7CEC4DDBA64A37236E72A1E7">
    <w:name w:val="5F7F498A7CEC4DDBA64A37236E72A1E7"/>
  </w:style>
  <w:style w:type="paragraph" w:customStyle="1" w:styleId="BA83842C049F43B4B42F550AFE5B5078">
    <w:name w:val="BA83842C049F43B4B42F550AFE5B5078"/>
  </w:style>
  <w:style w:type="paragraph" w:customStyle="1" w:styleId="77E590D55AD74E62B0078E3190DD1D91">
    <w:name w:val="77E590D55AD74E62B0078E3190DD1D91"/>
  </w:style>
  <w:style w:type="paragraph" w:customStyle="1" w:styleId="A692B8DD12514DECB90973603EBDF2F5">
    <w:name w:val="A692B8DD12514DECB90973603EBDF2F5"/>
  </w:style>
  <w:style w:type="paragraph" w:customStyle="1" w:styleId="D21B2F9B556645668291E89DB2966C97">
    <w:name w:val="D21B2F9B556645668291E89DB2966C97"/>
  </w:style>
  <w:style w:type="paragraph" w:customStyle="1" w:styleId="FBD16684ED29435291FF30F35C9938E9">
    <w:name w:val="FBD16684ED29435291FF30F35C9938E9"/>
  </w:style>
  <w:style w:type="paragraph" w:customStyle="1" w:styleId="4639E8460A6B4C08BC57A2377FA9EA15">
    <w:name w:val="4639E8460A6B4C08BC57A2377FA9EA15"/>
  </w:style>
  <w:style w:type="paragraph" w:customStyle="1" w:styleId="0C7EE94BE4384A618FABE8541E58CA48">
    <w:name w:val="0C7EE94BE4384A618FABE8541E58CA48"/>
  </w:style>
  <w:style w:type="paragraph" w:customStyle="1" w:styleId="C1BC11A6F53F47A386B286D65C07E276">
    <w:name w:val="C1BC11A6F53F47A386B286D65C07E276"/>
  </w:style>
  <w:style w:type="paragraph" w:customStyle="1" w:styleId="00C2EC1C93214CB3B141E2FDB906178F">
    <w:name w:val="00C2EC1C93214CB3B141E2FDB906178F"/>
  </w:style>
  <w:style w:type="paragraph" w:customStyle="1" w:styleId="3D5246536E9A48A7B3BAD6170DEB6915">
    <w:name w:val="3D5246536E9A48A7B3BAD6170DEB6915"/>
  </w:style>
  <w:style w:type="paragraph" w:customStyle="1" w:styleId="8F431BAB051B431786D03727F2591F95">
    <w:name w:val="8F431BAB051B431786D03727F2591F95"/>
  </w:style>
  <w:style w:type="paragraph" w:customStyle="1" w:styleId="17A634BDE2D346D98D2C93E7C2C838AE">
    <w:name w:val="17A634BDE2D346D98D2C93E7C2C838AE"/>
  </w:style>
  <w:style w:type="paragraph" w:customStyle="1" w:styleId="F422D075C586428FA611FB1FDA9E1BDE">
    <w:name w:val="F422D075C586428FA611FB1FDA9E1BDE"/>
  </w:style>
  <w:style w:type="paragraph" w:customStyle="1" w:styleId="D50624B789954B08938C14EF9FC807C9">
    <w:name w:val="D50624B789954B08938C14EF9FC807C9"/>
  </w:style>
  <w:style w:type="paragraph" w:customStyle="1" w:styleId="9A5A1A80D6B94E16BC2119C2E23827F7">
    <w:name w:val="9A5A1A80D6B94E16BC2119C2E23827F7"/>
  </w:style>
  <w:style w:type="paragraph" w:customStyle="1" w:styleId="D3FA6CF3F1824001884F4EC6264D2C7B">
    <w:name w:val="D3FA6CF3F1824001884F4EC6264D2C7B"/>
  </w:style>
  <w:style w:type="paragraph" w:customStyle="1" w:styleId="9ADF60EFADBD4530BA0978F134F552A2">
    <w:name w:val="9ADF60EFADBD4530BA0978F134F552A2"/>
  </w:style>
  <w:style w:type="paragraph" w:customStyle="1" w:styleId="ADB4690AC076478CB4378870964A3CA7">
    <w:name w:val="ADB4690AC076478CB4378870964A3CA7"/>
  </w:style>
  <w:style w:type="paragraph" w:customStyle="1" w:styleId="EA535DA7D8C545C9A5BFA62A72093B8B">
    <w:name w:val="EA535DA7D8C545C9A5BFA62A72093B8B"/>
  </w:style>
  <w:style w:type="paragraph" w:customStyle="1" w:styleId="3EB6835847E441E4AB0481B29C10CB56">
    <w:name w:val="3EB6835847E441E4AB0481B29C10CB56"/>
  </w:style>
  <w:style w:type="paragraph" w:customStyle="1" w:styleId="41A37988AC9148C3B8ADE785AAFECE46">
    <w:name w:val="41A37988AC9148C3B8ADE785AAFECE46"/>
  </w:style>
  <w:style w:type="paragraph" w:customStyle="1" w:styleId="DAD676A9E9AE4EF1A63AC3AAC98CB847">
    <w:name w:val="DAD676A9E9AE4EF1A63AC3AAC98CB847"/>
  </w:style>
  <w:style w:type="paragraph" w:customStyle="1" w:styleId="E230D36C1AE94541847BAD925AEC4F0C">
    <w:name w:val="E230D36C1AE94541847BAD925AEC4F0C"/>
  </w:style>
  <w:style w:type="paragraph" w:customStyle="1" w:styleId="320568F852454FABB0D3506390508015">
    <w:name w:val="320568F852454FABB0D3506390508015"/>
  </w:style>
  <w:style w:type="paragraph" w:customStyle="1" w:styleId="4A9E262CE00E450499D2CF0E35EBB0F6">
    <w:name w:val="4A9E262CE00E450499D2CF0E35EBB0F6"/>
  </w:style>
  <w:style w:type="paragraph" w:customStyle="1" w:styleId="998B7DD67A2D43DA9F24E004D9FDDBB6">
    <w:name w:val="998B7DD67A2D43DA9F24E004D9FDDBB6"/>
  </w:style>
  <w:style w:type="paragraph" w:customStyle="1" w:styleId="B5F85940C2B54A6EA32A905F5EE1995F">
    <w:name w:val="B5F85940C2B54A6EA32A905F5EE1995F"/>
  </w:style>
  <w:style w:type="paragraph" w:customStyle="1" w:styleId="6208C5D7685A417B8372DE3C8659AB89">
    <w:name w:val="6208C5D7685A417B8372DE3C8659AB89"/>
  </w:style>
  <w:style w:type="paragraph" w:customStyle="1" w:styleId="49FFCF685C4F491AAB7C1D89ADD312D3">
    <w:name w:val="49FFCF685C4F491AAB7C1D89ADD312D3"/>
  </w:style>
  <w:style w:type="paragraph" w:customStyle="1" w:styleId="8802751917114170A0E65A89EE83C068">
    <w:name w:val="8802751917114170A0E65A89EE83C068"/>
  </w:style>
  <w:style w:type="paragraph" w:customStyle="1" w:styleId="81DDE688D7994CD2BE3B94B47D940B40">
    <w:name w:val="81DDE688D7994CD2BE3B94B47D940B40"/>
  </w:style>
  <w:style w:type="paragraph" w:customStyle="1" w:styleId="963F3F238F814F1F94CF46CBB7B8776C">
    <w:name w:val="963F3F238F814F1F94CF46CBB7B8776C"/>
  </w:style>
  <w:style w:type="paragraph" w:customStyle="1" w:styleId="3A080BA5CE58413490CAA814F4CE031A">
    <w:name w:val="3A080BA5CE58413490CAA814F4CE031A"/>
  </w:style>
  <w:style w:type="paragraph" w:customStyle="1" w:styleId="51CBB1662C7C4131BEE7696AF7D38AF6">
    <w:name w:val="51CBB1662C7C4131BEE7696AF7D38AF6"/>
  </w:style>
  <w:style w:type="paragraph" w:customStyle="1" w:styleId="8284294F1C43466A9F995C4B84341795">
    <w:name w:val="8284294F1C43466A9F995C4B84341795"/>
  </w:style>
  <w:style w:type="paragraph" w:customStyle="1" w:styleId="34C75BFDF50148B697E4D9B24AFD3A45">
    <w:name w:val="34C75BFDF50148B697E4D9B24AFD3A45"/>
  </w:style>
  <w:style w:type="paragraph" w:customStyle="1" w:styleId="E1B09D64DD4B4751B50C84A754CB2CF6">
    <w:name w:val="E1B09D64DD4B4751B50C84A754CB2CF6"/>
  </w:style>
  <w:style w:type="paragraph" w:customStyle="1" w:styleId="C8FC004A7F6149428824F97D22349F7A">
    <w:name w:val="C8FC004A7F6149428824F97D22349F7A"/>
  </w:style>
  <w:style w:type="paragraph" w:customStyle="1" w:styleId="0210C0EBB9CC4899942A19D2E835514C">
    <w:name w:val="0210C0EBB9CC4899942A19D2E8355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MY GROWTH SINCE STARTING COLLEGE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1" ma:contentTypeDescription="Create a new document." ma:contentTypeScope="" ma:versionID="70ada7695bc67c5fdf7925c18a0da938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2269a8a545fe01d3e10874a9ed0904fc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82FF0-B061-4526-9086-89DC7F3CF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77AB-6728-44E2-BC08-B30C75C644DC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f43dd395-5a68-4173-97c0-557c0c730df9"/>
    <ds:schemaRef ds:uri="38307091-7daa-4ba3-8c0b-6e8a7b8b15f2"/>
  </ds:schemaRefs>
</ds:datastoreItem>
</file>

<file path=customXml/itemProps4.xml><?xml version="1.0" encoding="utf-8"?>
<ds:datastoreItem xmlns:ds="http://schemas.openxmlformats.org/officeDocument/2006/customXml" ds:itemID="{2507E1C8-A700-47FE-AA99-4899887335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28407B-F11F-467A-983C-EF30AE87E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tf03982351 (1)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Growth Since Starting College</dc:title>
  <dc:subject/>
  <dc:creator>marcus, turner</dc:creator>
  <keywords/>
  <dc:description/>
  <lastModifiedBy>Jacob Mullins</lastModifiedBy>
  <revision>6</revision>
  <dcterms:created xsi:type="dcterms:W3CDTF">2021-05-07T02:24:00.0000000Z</dcterms:created>
  <dcterms:modified xsi:type="dcterms:W3CDTF">2021-05-09T19:55:45.6622859Z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</Properties>
</file>